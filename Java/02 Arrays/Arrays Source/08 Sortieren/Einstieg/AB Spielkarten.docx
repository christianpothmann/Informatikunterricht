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916" w:type="dxa"/>
          <w:bottom w:w="1916" w:type="dxa"/>
        </w:tblCellMar>
        <w:tblLook w:val="01E0"/>
      </w:tblPr>
      <w:tblGrid>
        <w:gridCol w:w="4015"/>
        <w:gridCol w:w="4015"/>
        <w:gridCol w:w="4016"/>
      </w:tblGrid>
      <w:tr w:rsidR="00DD3C83" w:rsidTr="0007303B">
        <w:tc>
          <w:tcPr>
            <w:tcW w:w="4015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.15pt;margin-top:-88.5pt;width:594pt;height:36pt;z-index:251659776" filled="f" stroked="f">
                  <v:textbox style="mso-next-textbox:#_x0000_s1026">
                    <w:txbxContent>
                      <w:p w:rsidR="00DD3C83" w:rsidRPr="00C25B41" w:rsidRDefault="00DD3C83" w:rsidP="00C25B41">
                        <w:pPr>
                          <w:rPr>
                            <w:rFonts w:ascii="Verdana" w:hAnsi="Verdan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Verdana" w:hAnsi="Verdana"/>
                            <w:sz w:val="32"/>
                            <w:szCs w:val="32"/>
                          </w:rPr>
                          <w:t xml:space="preserve"> 1                         1     2                           2     3                           3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hAnsi="Verdana" w:cs="Arial"/>
                <w:b/>
                <w:sz w:val="144"/>
                <w:szCs w:val="144"/>
              </w:rPr>
              <w:t>1</w:t>
            </w:r>
          </w:p>
        </w:tc>
        <w:tc>
          <w:tcPr>
            <w:tcW w:w="4015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rFonts w:ascii="Verdana" w:hAnsi="Verdana" w:cs="Arial"/>
                <w:b/>
                <w:sz w:val="144"/>
                <w:szCs w:val="144"/>
              </w:rPr>
              <w:t>2</w:t>
            </w:r>
          </w:p>
        </w:tc>
        <w:tc>
          <w:tcPr>
            <w:tcW w:w="4016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rFonts w:ascii="Verdana" w:hAnsi="Verdana" w:cs="Arial"/>
                <w:b/>
                <w:sz w:val="144"/>
                <w:szCs w:val="144"/>
              </w:rPr>
              <w:t>3</w:t>
            </w:r>
          </w:p>
        </w:tc>
      </w:tr>
      <w:tr w:rsidR="00DD3C83" w:rsidTr="0007303B">
        <w:tc>
          <w:tcPr>
            <w:tcW w:w="4015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noProof/>
              </w:rPr>
              <w:pict>
                <v:shape id="_x0000_s1027" type="#_x0000_t202" style="position:absolute;left:0;text-align:left;margin-left:-.25pt;margin-top:-87.4pt;width:594pt;height:36pt;z-index:251658752;mso-position-horizontal-relative:text;mso-position-vertical-relative:text" filled="f" stroked="f">
                  <v:textbox style="mso-next-textbox:#_x0000_s1027">
                    <w:txbxContent>
                      <w:p w:rsidR="00DD3C83" w:rsidRPr="00C25B41" w:rsidRDefault="00DD3C83" w:rsidP="00C25B41">
                        <w:pPr>
                          <w:rPr>
                            <w:rFonts w:ascii="Verdana" w:hAnsi="Verdan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Verdana" w:hAnsi="Verdana"/>
                            <w:sz w:val="32"/>
                            <w:szCs w:val="32"/>
                          </w:rPr>
                          <w:t xml:space="preserve"> 4                          4     5                           5     6                           6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hAnsi="Verdana" w:cs="Arial"/>
                <w:b/>
                <w:sz w:val="144"/>
                <w:szCs w:val="144"/>
              </w:rPr>
              <w:t>4</w:t>
            </w:r>
          </w:p>
        </w:tc>
        <w:tc>
          <w:tcPr>
            <w:tcW w:w="4015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rFonts w:ascii="Verdana" w:hAnsi="Verdana" w:cs="Arial"/>
                <w:b/>
                <w:sz w:val="144"/>
                <w:szCs w:val="144"/>
              </w:rPr>
              <w:t>5</w:t>
            </w:r>
          </w:p>
        </w:tc>
        <w:tc>
          <w:tcPr>
            <w:tcW w:w="4016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noProof/>
              </w:rPr>
              <w:pict>
                <v:line id="_x0000_s1028" style="position:absolute;left:0;text-align:left;z-index:251655680;mso-position-horizontal-relative:text;mso-position-vertical-relative:text" from="71.3pt,83.6pt" to="116.3pt,83.6pt"/>
              </w:pict>
            </w:r>
            <w:r>
              <w:rPr>
                <w:rFonts w:ascii="Verdana" w:hAnsi="Verdana" w:cs="Arial"/>
                <w:b/>
                <w:sz w:val="144"/>
                <w:szCs w:val="144"/>
              </w:rPr>
              <w:t>6</w:t>
            </w:r>
          </w:p>
        </w:tc>
      </w:tr>
      <w:tr w:rsidR="00DD3C83" w:rsidTr="0007303B">
        <w:tc>
          <w:tcPr>
            <w:tcW w:w="4015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noProof/>
              </w:rPr>
              <w:pict>
                <v:shape id="_x0000_s1029" type="#_x0000_t202" style="position:absolute;left:0;text-align:left;margin-left:0;margin-top:-88pt;width:594pt;height:36pt;z-index:251657728;mso-position-horizontal-relative:text;mso-position-vertical-relative:text" filled="f" stroked="f">
                  <v:textbox style="mso-next-textbox:#_x0000_s1029">
                    <w:txbxContent>
                      <w:p w:rsidR="00DD3C83" w:rsidRPr="00C25B41" w:rsidRDefault="00DD3C83">
                        <w:pPr>
                          <w:rPr>
                            <w:rFonts w:ascii="Verdana" w:hAnsi="Verdan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Verdana" w:hAnsi="Verdana"/>
                            <w:sz w:val="32"/>
                            <w:szCs w:val="32"/>
                          </w:rPr>
                          <w:t xml:space="preserve"> </w:t>
                        </w:r>
                        <w:r w:rsidRPr="00C25B41">
                          <w:rPr>
                            <w:rFonts w:ascii="Verdana" w:hAnsi="Verdana"/>
                            <w:sz w:val="32"/>
                            <w:szCs w:val="32"/>
                          </w:rPr>
                          <w:t>7</w:t>
                        </w:r>
                        <w:r>
                          <w:rPr>
                            <w:rFonts w:ascii="Verdana" w:hAnsi="Verdana"/>
                            <w:sz w:val="32"/>
                            <w:szCs w:val="32"/>
                          </w:rPr>
                          <w:t xml:space="preserve">                          7     8                           8     9                           9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hAnsi="Verdana" w:cs="Arial"/>
                <w:b/>
                <w:sz w:val="144"/>
                <w:szCs w:val="144"/>
              </w:rPr>
              <w:t>7</w:t>
            </w:r>
          </w:p>
        </w:tc>
        <w:tc>
          <w:tcPr>
            <w:tcW w:w="4015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rFonts w:ascii="Verdana" w:hAnsi="Verdana" w:cs="Arial"/>
                <w:b/>
                <w:sz w:val="144"/>
                <w:szCs w:val="144"/>
              </w:rPr>
              <w:t>8</w:t>
            </w:r>
          </w:p>
        </w:tc>
        <w:tc>
          <w:tcPr>
            <w:tcW w:w="4016" w:type="dxa"/>
          </w:tcPr>
          <w:p w:rsidR="00DD3C83" w:rsidRPr="0007303B" w:rsidRDefault="00DD3C83" w:rsidP="0007303B">
            <w:pPr>
              <w:jc w:val="center"/>
              <w:rPr>
                <w:rFonts w:ascii="Verdana" w:hAnsi="Verdana" w:cs="Arial"/>
                <w:b/>
                <w:sz w:val="144"/>
                <w:szCs w:val="144"/>
              </w:rPr>
            </w:pPr>
            <w:r>
              <w:rPr>
                <w:noProof/>
              </w:rPr>
              <w:pict>
                <v:line id="_x0000_s1030" style="position:absolute;left:0;text-align:left;z-index:251656704;mso-position-horizontal-relative:text;mso-position-vertical-relative:text" from="70.4pt,83pt" to="115.4pt,83pt"/>
              </w:pict>
            </w:r>
            <w:r>
              <w:rPr>
                <w:rFonts w:ascii="Verdana" w:hAnsi="Verdana" w:cs="Arial"/>
                <w:b/>
                <w:sz w:val="144"/>
                <w:szCs w:val="144"/>
              </w:rPr>
              <w:t>9</w:t>
            </w:r>
          </w:p>
        </w:tc>
      </w:tr>
    </w:tbl>
    <w:p w:rsidR="00DD3C83" w:rsidRPr="0007303B" w:rsidRDefault="00DD3C83" w:rsidP="0007303B"/>
    <w:sectPr w:rsidR="00DD3C83" w:rsidRPr="0007303B" w:rsidSect="0007303B">
      <w:footerReference w:type="even" r:id="rId7"/>
      <w:footerReference w:type="default" r:id="rId8"/>
      <w:pgSz w:w="11906" w:h="16838"/>
      <w:pgMar w:top="0" w:right="0" w:bottom="0" w:left="0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C83" w:rsidRDefault="00DD3C83">
      <w:r>
        <w:separator/>
      </w:r>
    </w:p>
  </w:endnote>
  <w:endnote w:type="continuationSeparator" w:id="0">
    <w:p w:rsidR="00DD3C83" w:rsidRDefault="00DD3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83" w:rsidRDefault="00DD3C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3C83" w:rsidRDefault="00DD3C8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83" w:rsidRDefault="00DD3C8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C83" w:rsidRDefault="00DD3C83">
      <w:r>
        <w:separator/>
      </w:r>
    </w:p>
  </w:footnote>
  <w:footnote w:type="continuationSeparator" w:id="0">
    <w:p w:rsidR="00DD3C83" w:rsidRDefault="00DD3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2156"/>
    <w:multiLevelType w:val="hybridMultilevel"/>
    <w:tmpl w:val="322ACCD0"/>
    <w:lvl w:ilvl="0" w:tplc="F05A51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4232C"/>
    <w:multiLevelType w:val="multilevel"/>
    <w:tmpl w:val="D5AA8B8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F5D653E"/>
    <w:multiLevelType w:val="hybridMultilevel"/>
    <w:tmpl w:val="6E960E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22D50ED8"/>
    <w:multiLevelType w:val="hybridMultilevel"/>
    <w:tmpl w:val="AC6C2EE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252C38DE"/>
    <w:multiLevelType w:val="hybridMultilevel"/>
    <w:tmpl w:val="D5AA8B8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28B72055"/>
    <w:multiLevelType w:val="hybridMultilevel"/>
    <w:tmpl w:val="31B2D36E"/>
    <w:lvl w:ilvl="0" w:tplc="D020F22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9710DDE"/>
    <w:multiLevelType w:val="hybridMultilevel"/>
    <w:tmpl w:val="D62840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C4766BE"/>
    <w:multiLevelType w:val="hybridMultilevel"/>
    <w:tmpl w:val="A418B12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EF63DB3"/>
    <w:multiLevelType w:val="hybridMultilevel"/>
    <w:tmpl w:val="40D4582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F4C2020"/>
    <w:multiLevelType w:val="hybridMultilevel"/>
    <w:tmpl w:val="7A2A41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00B441F"/>
    <w:multiLevelType w:val="hybridMultilevel"/>
    <w:tmpl w:val="416A114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0670D0E"/>
    <w:multiLevelType w:val="hybridMultilevel"/>
    <w:tmpl w:val="0D582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1C26A6"/>
    <w:multiLevelType w:val="multilevel"/>
    <w:tmpl w:val="416A11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275714D"/>
    <w:multiLevelType w:val="multilevel"/>
    <w:tmpl w:val="91D051C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32F81A81"/>
    <w:multiLevelType w:val="hybridMultilevel"/>
    <w:tmpl w:val="1BC82368"/>
    <w:lvl w:ilvl="0" w:tplc="A2229F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2F7EE2"/>
    <w:multiLevelType w:val="hybridMultilevel"/>
    <w:tmpl w:val="A3DCD5F6"/>
    <w:lvl w:ilvl="0" w:tplc="A9CEBC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BD050F"/>
    <w:multiLevelType w:val="hybridMultilevel"/>
    <w:tmpl w:val="4AC4D8EA"/>
    <w:lvl w:ilvl="0" w:tplc="52F6253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90770A"/>
    <w:multiLevelType w:val="hybridMultilevel"/>
    <w:tmpl w:val="06D0C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B83DEF"/>
    <w:multiLevelType w:val="hybridMultilevel"/>
    <w:tmpl w:val="765E5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8218B3"/>
    <w:multiLevelType w:val="hybridMultilevel"/>
    <w:tmpl w:val="42E0E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50842C92"/>
    <w:multiLevelType w:val="hybridMultilevel"/>
    <w:tmpl w:val="8EFCDEC2"/>
    <w:lvl w:ilvl="0" w:tplc="DCD693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893A5D"/>
    <w:multiLevelType w:val="hybridMultilevel"/>
    <w:tmpl w:val="2458A8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56425862"/>
    <w:multiLevelType w:val="multilevel"/>
    <w:tmpl w:val="E2CA23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257763"/>
    <w:multiLevelType w:val="hybridMultilevel"/>
    <w:tmpl w:val="BC967EB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F2C7223"/>
    <w:multiLevelType w:val="hybridMultilevel"/>
    <w:tmpl w:val="2AAA018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657A4AED"/>
    <w:multiLevelType w:val="hybridMultilevel"/>
    <w:tmpl w:val="53D475F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58437B9"/>
    <w:multiLevelType w:val="hybridMultilevel"/>
    <w:tmpl w:val="CE1807E2"/>
    <w:lvl w:ilvl="0" w:tplc="FFFFFFFF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964B0A"/>
    <w:multiLevelType w:val="hybridMultilevel"/>
    <w:tmpl w:val="26CE1EFA"/>
    <w:lvl w:ilvl="0" w:tplc="5A82C57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F63D4D"/>
    <w:multiLevelType w:val="hybridMultilevel"/>
    <w:tmpl w:val="FE1C43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6E241B99"/>
    <w:multiLevelType w:val="multilevel"/>
    <w:tmpl w:val="E23233F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cs="Times New Roman" w:hint="default"/>
      </w:rPr>
    </w:lvl>
  </w:abstractNum>
  <w:abstractNum w:abstractNumId="30">
    <w:nsid w:val="6F79469F"/>
    <w:multiLevelType w:val="hybridMultilevel"/>
    <w:tmpl w:val="E2CA239C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254D24"/>
    <w:multiLevelType w:val="hybridMultilevel"/>
    <w:tmpl w:val="3EE09086"/>
    <w:lvl w:ilvl="0" w:tplc="945623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C065578"/>
    <w:multiLevelType w:val="hybridMultilevel"/>
    <w:tmpl w:val="6E32FA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7CC015A5"/>
    <w:multiLevelType w:val="hybridMultilevel"/>
    <w:tmpl w:val="D8A2599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29"/>
  </w:num>
  <w:num w:numId="3">
    <w:abstractNumId w:val="26"/>
  </w:num>
  <w:num w:numId="4">
    <w:abstractNumId w:val="11"/>
  </w:num>
  <w:num w:numId="5">
    <w:abstractNumId w:val="17"/>
  </w:num>
  <w:num w:numId="6">
    <w:abstractNumId w:val="0"/>
  </w:num>
  <w:num w:numId="7">
    <w:abstractNumId w:val="16"/>
  </w:num>
  <w:num w:numId="8">
    <w:abstractNumId w:val="18"/>
  </w:num>
  <w:num w:numId="9">
    <w:abstractNumId w:val="15"/>
  </w:num>
  <w:num w:numId="10">
    <w:abstractNumId w:val="21"/>
  </w:num>
  <w:num w:numId="11">
    <w:abstractNumId w:val="33"/>
  </w:num>
  <w:num w:numId="12">
    <w:abstractNumId w:val="22"/>
  </w:num>
  <w:num w:numId="13">
    <w:abstractNumId w:val="28"/>
  </w:num>
  <w:num w:numId="14">
    <w:abstractNumId w:val="4"/>
  </w:num>
  <w:num w:numId="15">
    <w:abstractNumId w:val="13"/>
  </w:num>
  <w:num w:numId="16">
    <w:abstractNumId w:val="1"/>
  </w:num>
  <w:num w:numId="17">
    <w:abstractNumId w:val="32"/>
  </w:num>
  <w:num w:numId="18">
    <w:abstractNumId w:val="19"/>
  </w:num>
  <w:num w:numId="19">
    <w:abstractNumId w:val="24"/>
  </w:num>
  <w:num w:numId="20">
    <w:abstractNumId w:val="10"/>
  </w:num>
  <w:num w:numId="21">
    <w:abstractNumId w:val="12"/>
  </w:num>
  <w:num w:numId="22">
    <w:abstractNumId w:val="23"/>
  </w:num>
  <w:num w:numId="23">
    <w:abstractNumId w:val="20"/>
  </w:num>
  <w:num w:numId="24">
    <w:abstractNumId w:val="7"/>
  </w:num>
  <w:num w:numId="25">
    <w:abstractNumId w:val="25"/>
  </w:num>
  <w:num w:numId="26">
    <w:abstractNumId w:val="8"/>
  </w:num>
  <w:num w:numId="27">
    <w:abstractNumId w:val="3"/>
  </w:num>
  <w:num w:numId="28">
    <w:abstractNumId w:val="31"/>
  </w:num>
  <w:num w:numId="29">
    <w:abstractNumId w:val="5"/>
  </w:num>
  <w:num w:numId="30">
    <w:abstractNumId w:val="14"/>
  </w:num>
  <w:num w:numId="31">
    <w:abstractNumId w:val="6"/>
  </w:num>
  <w:num w:numId="32">
    <w:abstractNumId w:val="9"/>
  </w:num>
  <w:num w:numId="33">
    <w:abstractNumId w:val="2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883"/>
    <w:rsid w:val="0001655A"/>
    <w:rsid w:val="00017451"/>
    <w:rsid w:val="00020A8F"/>
    <w:rsid w:val="00025449"/>
    <w:rsid w:val="0003534D"/>
    <w:rsid w:val="0007303B"/>
    <w:rsid w:val="00073826"/>
    <w:rsid w:val="00082094"/>
    <w:rsid w:val="00084851"/>
    <w:rsid w:val="000A03FE"/>
    <w:rsid w:val="000A695D"/>
    <w:rsid w:val="000B621F"/>
    <w:rsid w:val="000B6806"/>
    <w:rsid w:val="0012509D"/>
    <w:rsid w:val="001251AA"/>
    <w:rsid w:val="00166F05"/>
    <w:rsid w:val="00181178"/>
    <w:rsid w:val="00181198"/>
    <w:rsid w:val="00194A84"/>
    <w:rsid w:val="001A57FE"/>
    <w:rsid w:val="001A6491"/>
    <w:rsid w:val="001B0F2B"/>
    <w:rsid w:val="001C26EA"/>
    <w:rsid w:val="001C3508"/>
    <w:rsid w:val="001D7445"/>
    <w:rsid w:val="001E09CE"/>
    <w:rsid w:val="0021141C"/>
    <w:rsid w:val="00227EBA"/>
    <w:rsid w:val="00243B2B"/>
    <w:rsid w:val="00244503"/>
    <w:rsid w:val="00270203"/>
    <w:rsid w:val="002A1803"/>
    <w:rsid w:val="002B4CF9"/>
    <w:rsid w:val="002C7B45"/>
    <w:rsid w:val="002D3E36"/>
    <w:rsid w:val="002D49DF"/>
    <w:rsid w:val="002D57F7"/>
    <w:rsid w:val="002E739F"/>
    <w:rsid w:val="002F1719"/>
    <w:rsid w:val="00316469"/>
    <w:rsid w:val="00322039"/>
    <w:rsid w:val="0033425B"/>
    <w:rsid w:val="00360EA3"/>
    <w:rsid w:val="003706C4"/>
    <w:rsid w:val="0038747A"/>
    <w:rsid w:val="00393C37"/>
    <w:rsid w:val="003B0349"/>
    <w:rsid w:val="003C5DAA"/>
    <w:rsid w:val="003D1C5D"/>
    <w:rsid w:val="003D598E"/>
    <w:rsid w:val="003F603D"/>
    <w:rsid w:val="0040040D"/>
    <w:rsid w:val="004118D3"/>
    <w:rsid w:val="00421EEF"/>
    <w:rsid w:val="00433994"/>
    <w:rsid w:val="0045287B"/>
    <w:rsid w:val="00470E65"/>
    <w:rsid w:val="00477C2B"/>
    <w:rsid w:val="004B2313"/>
    <w:rsid w:val="004E3242"/>
    <w:rsid w:val="004E6E78"/>
    <w:rsid w:val="004F6C40"/>
    <w:rsid w:val="005077E3"/>
    <w:rsid w:val="00515928"/>
    <w:rsid w:val="005207E3"/>
    <w:rsid w:val="005339D0"/>
    <w:rsid w:val="00540D5F"/>
    <w:rsid w:val="005433EF"/>
    <w:rsid w:val="00555023"/>
    <w:rsid w:val="00571A2B"/>
    <w:rsid w:val="005836BE"/>
    <w:rsid w:val="00590404"/>
    <w:rsid w:val="005D4E62"/>
    <w:rsid w:val="005D5EAC"/>
    <w:rsid w:val="00603D47"/>
    <w:rsid w:val="006043E8"/>
    <w:rsid w:val="006135CF"/>
    <w:rsid w:val="006172EC"/>
    <w:rsid w:val="00625E2F"/>
    <w:rsid w:val="0064038F"/>
    <w:rsid w:val="00654BEF"/>
    <w:rsid w:val="00693F50"/>
    <w:rsid w:val="006A41E5"/>
    <w:rsid w:val="006A5560"/>
    <w:rsid w:val="006B0C76"/>
    <w:rsid w:val="006C642D"/>
    <w:rsid w:val="006F5A3B"/>
    <w:rsid w:val="00701E22"/>
    <w:rsid w:val="00730B8C"/>
    <w:rsid w:val="007421A3"/>
    <w:rsid w:val="007638F8"/>
    <w:rsid w:val="007750B7"/>
    <w:rsid w:val="007753F8"/>
    <w:rsid w:val="00776382"/>
    <w:rsid w:val="0078127C"/>
    <w:rsid w:val="00793829"/>
    <w:rsid w:val="007B29A7"/>
    <w:rsid w:val="007B7109"/>
    <w:rsid w:val="007E7CB5"/>
    <w:rsid w:val="007F2498"/>
    <w:rsid w:val="00824AC2"/>
    <w:rsid w:val="008546BB"/>
    <w:rsid w:val="00866FC0"/>
    <w:rsid w:val="0086755D"/>
    <w:rsid w:val="008B4119"/>
    <w:rsid w:val="008F6DF1"/>
    <w:rsid w:val="009030EF"/>
    <w:rsid w:val="009169BE"/>
    <w:rsid w:val="00921BCE"/>
    <w:rsid w:val="00931BD3"/>
    <w:rsid w:val="00935582"/>
    <w:rsid w:val="00944685"/>
    <w:rsid w:val="00967314"/>
    <w:rsid w:val="00971E70"/>
    <w:rsid w:val="00994440"/>
    <w:rsid w:val="00996333"/>
    <w:rsid w:val="009A32C9"/>
    <w:rsid w:val="009A7DDB"/>
    <w:rsid w:val="009C1C22"/>
    <w:rsid w:val="009C5D34"/>
    <w:rsid w:val="009D2875"/>
    <w:rsid w:val="00A007CB"/>
    <w:rsid w:val="00A01540"/>
    <w:rsid w:val="00A11F49"/>
    <w:rsid w:val="00A30D5E"/>
    <w:rsid w:val="00A34BED"/>
    <w:rsid w:val="00A35606"/>
    <w:rsid w:val="00A5752F"/>
    <w:rsid w:val="00A64994"/>
    <w:rsid w:val="00A74CCB"/>
    <w:rsid w:val="00A831E6"/>
    <w:rsid w:val="00A83C23"/>
    <w:rsid w:val="00A94CC3"/>
    <w:rsid w:val="00AA6ABC"/>
    <w:rsid w:val="00AB7FFD"/>
    <w:rsid w:val="00AC2D3A"/>
    <w:rsid w:val="00AC40B8"/>
    <w:rsid w:val="00AC7242"/>
    <w:rsid w:val="00AD0A89"/>
    <w:rsid w:val="00AD6242"/>
    <w:rsid w:val="00AD6604"/>
    <w:rsid w:val="00AF20DB"/>
    <w:rsid w:val="00AF2690"/>
    <w:rsid w:val="00AF5F97"/>
    <w:rsid w:val="00AF7D14"/>
    <w:rsid w:val="00B2258B"/>
    <w:rsid w:val="00B233AC"/>
    <w:rsid w:val="00B36BD1"/>
    <w:rsid w:val="00B61A2A"/>
    <w:rsid w:val="00B82B8B"/>
    <w:rsid w:val="00B85F33"/>
    <w:rsid w:val="00B8646A"/>
    <w:rsid w:val="00B948F2"/>
    <w:rsid w:val="00B9526B"/>
    <w:rsid w:val="00BA54D8"/>
    <w:rsid w:val="00BC2EB9"/>
    <w:rsid w:val="00BD4CD4"/>
    <w:rsid w:val="00BD7B50"/>
    <w:rsid w:val="00BE222A"/>
    <w:rsid w:val="00BE65FD"/>
    <w:rsid w:val="00BF29EB"/>
    <w:rsid w:val="00C25B41"/>
    <w:rsid w:val="00C4157A"/>
    <w:rsid w:val="00C613B8"/>
    <w:rsid w:val="00C61F49"/>
    <w:rsid w:val="00C70907"/>
    <w:rsid w:val="00C71313"/>
    <w:rsid w:val="00C71A14"/>
    <w:rsid w:val="00C8360B"/>
    <w:rsid w:val="00C84B77"/>
    <w:rsid w:val="00C90273"/>
    <w:rsid w:val="00C9201E"/>
    <w:rsid w:val="00C92671"/>
    <w:rsid w:val="00CA5B12"/>
    <w:rsid w:val="00CB2332"/>
    <w:rsid w:val="00CE2A4C"/>
    <w:rsid w:val="00D00A2E"/>
    <w:rsid w:val="00D05822"/>
    <w:rsid w:val="00D51685"/>
    <w:rsid w:val="00D52899"/>
    <w:rsid w:val="00DA0485"/>
    <w:rsid w:val="00DA462C"/>
    <w:rsid w:val="00DB16CC"/>
    <w:rsid w:val="00DB2900"/>
    <w:rsid w:val="00DD3C83"/>
    <w:rsid w:val="00DD5554"/>
    <w:rsid w:val="00DD7777"/>
    <w:rsid w:val="00DF30E6"/>
    <w:rsid w:val="00E05B2C"/>
    <w:rsid w:val="00E1502D"/>
    <w:rsid w:val="00E33407"/>
    <w:rsid w:val="00E431E0"/>
    <w:rsid w:val="00E478AE"/>
    <w:rsid w:val="00E85E09"/>
    <w:rsid w:val="00E9487F"/>
    <w:rsid w:val="00E9565E"/>
    <w:rsid w:val="00EA0704"/>
    <w:rsid w:val="00EA193B"/>
    <w:rsid w:val="00EA5C2B"/>
    <w:rsid w:val="00EA5EEE"/>
    <w:rsid w:val="00EC5883"/>
    <w:rsid w:val="00EF4059"/>
    <w:rsid w:val="00F04F32"/>
    <w:rsid w:val="00F13C1C"/>
    <w:rsid w:val="00F20DBB"/>
    <w:rsid w:val="00F252EB"/>
    <w:rsid w:val="00F26089"/>
    <w:rsid w:val="00F317F8"/>
    <w:rsid w:val="00F3747A"/>
    <w:rsid w:val="00F4005F"/>
    <w:rsid w:val="00F53DB9"/>
    <w:rsid w:val="00F71A33"/>
    <w:rsid w:val="00F7212D"/>
    <w:rsid w:val="00F7573F"/>
    <w:rsid w:val="00F845D2"/>
    <w:rsid w:val="00FC19C0"/>
    <w:rsid w:val="00FD3C78"/>
    <w:rsid w:val="00FF125F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"/>
      </w:numPr>
      <w:spacing w:after="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"/>
      </w:numPr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B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BB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B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B6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7B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7BB6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99"/>
    <w:semiHidden/>
    <w:pPr>
      <w:spacing w:after="120"/>
      <w:ind w:left="238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spacing w:after="120"/>
      <w:ind w:left="482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BB6"/>
    <w:rPr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BB6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7BB6"/>
    <w:rPr>
      <w:sz w:val="0"/>
      <w:szCs w:val="0"/>
    </w:rPr>
  </w:style>
  <w:style w:type="table" w:styleId="TableGrid">
    <w:name w:val="Table Grid"/>
    <w:basedOn w:val="TableNormal"/>
    <w:uiPriority w:val="99"/>
    <w:rsid w:val="00A34BE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</Words>
  <Characters>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Aufgabenblatt 4 Informatik – Einführung HTML</dc:title>
  <dc:subject/>
  <dc:creator>pothmann</dc:creator>
  <cp:keywords/>
  <dc:description/>
  <cp:lastModifiedBy>Christian</cp:lastModifiedBy>
  <cp:revision>2</cp:revision>
  <cp:lastPrinted>2013-04-15T10:38:00Z</cp:lastPrinted>
  <dcterms:created xsi:type="dcterms:W3CDTF">2021-07-24T09:06:00Z</dcterms:created>
  <dcterms:modified xsi:type="dcterms:W3CDTF">2021-07-24T09:06:00Z</dcterms:modified>
</cp:coreProperties>
</file>